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244D" w14:textId="60EC4226" w:rsidR="00385C71" w:rsidRPr="00C67FB4" w:rsidRDefault="007F0F75" w:rsidP="00E32805">
      <w:pPr>
        <w:ind w:right="-27"/>
        <w:outlineLvl w:val="0"/>
        <w:rPr>
          <w:b/>
          <w:color w:val="808080"/>
          <w:sz w:val="36"/>
          <w:szCs w:val="44"/>
        </w:rPr>
      </w:pPr>
      <w:r w:rsidRPr="00C67FB4">
        <w:rPr>
          <w:b/>
          <w:color w:val="808080"/>
          <w:sz w:val="36"/>
          <w:szCs w:val="44"/>
        </w:rPr>
        <w:t xml:space="preserve">PROJECT MANAGEMENT </w:t>
      </w:r>
      <w:r w:rsidR="00EB5928" w:rsidRPr="00C67FB4">
        <w:rPr>
          <w:b/>
          <w:color w:val="808080"/>
          <w:sz w:val="36"/>
          <w:szCs w:val="44"/>
        </w:rPr>
        <w:t>GANTT CHART TEMPLATE</w:t>
      </w:r>
    </w:p>
    <w:p w14:paraId="094463CF" w14:textId="54F25BA7" w:rsidR="0005511C" w:rsidRPr="00C67FB4" w:rsidRDefault="00403018" w:rsidP="00E32805">
      <w:pPr>
        <w:ind w:right="-27"/>
        <w:outlineLvl w:val="0"/>
        <w:rPr>
          <w:b/>
          <w:color w:val="808080"/>
          <w:sz w:val="22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5202FC" wp14:editId="3E8A2676">
                <wp:simplePos x="0" y="0"/>
                <wp:positionH relativeFrom="column">
                  <wp:posOffset>12264390</wp:posOffset>
                </wp:positionH>
                <wp:positionV relativeFrom="paragraph">
                  <wp:posOffset>848360</wp:posOffset>
                </wp:positionV>
                <wp:extent cx="2004695" cy="7475220"/>
                <wp:effectExtent l="0" t="0" r="33655" b="49530"/>
                <wp:wrapNone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695" cy="7475220"/>
                          <a:chOff x="-863387" y="-117144"/>
                          <a:chExt cx="1699313" cy="540454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863387" y="-117144"/>
                            <a:ext cx="1699306" cy="59492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8100000" scaled="1"/>
                            <a:tileRect/>
                          </a:gradFill>
                          <a:ln w="254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89E311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MILESTONE </w:t>
                              </w:r>
                              <w:r w:rsidR="00EC78E7"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</w:p>
                            <w:p w14:paraId="5FD8E388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Brief Description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35926" y="-117141"/>
                            <a:ext cx="0" cy="540453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50000"/>
                                  </a:sysClr>
                                </a:gs>
                                <a:gs pos="48000">
                                  <a:sysClr val="window" lastClr="FFFFFF">
                                    <a:lumMod val="75000"/>
                                    <a:alpha val="50000"/>
                                  </a:sysClr>
                                </a:gs>
                                <a:gs pos="100000">
                                  <a:sysClr val="window" lastClr="FFFFFF">
                                    <a:lumMod val="85000"/>
                                    <a:alpha val="50000"/>
                                  </a:sys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olid"/>
                            <a:tail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202FC" id="Group 4" o:spid="_x0000_s1026" style="position:absolute;margin-left:965.7pt;margin-top:66.8pt;width:157.85pt;height:588.6pt;z-index:251659264;mso-width-relative:margin;mso-height-relative:margin" coordorigin="-8633,-1171" coordsize="16993,5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">
                <v:rect id="Rectangle 15" o:spid="_x0000_s1027" style="position:absolute;left:-8633;top:-1171;width:16992;height:5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" fillcolor="#f2f2f2" strokecolor="#d9d9d9" strokeweight="2pt">
                  <v:fill color2="#d9d9d9" rotate="t" angle="315" focus="100%" type="gradient"/>
                  <v:textbox>
                    <w:txbxContent>
                      <w:p w14:paraId="5789E311" w14:textId="77777777" w:rsidR="007C2176" w:rsidRPr="00C67FB4" w:rsidRDefault="007C2176" w:rsidP="007C2176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MILESTONE </w:t>
                        </w:r>
                        <w:r w:rsidR="00EC78E7" w:rsidRPr="00C67FB4">
                          <w:rPr>
                            <w:color w:val="000000"/>
                            <w:sz w:val="22"/>
                            <w:szCs w:val="22"/>
                          </w:rPr>
                          <w:t>4</w:t>
                        </w: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</w:p>
                      <w:p w14:paraId="5FD8E388" w14:textId="77777777" w:rsidR="007C2176" w:rsidRPr="00C67FB4" w:rsidRDefault="007C2176" w:rsidP="007C2176">
                        <w:pPr>
                          <w:rPr>
                            <w:color w:val="000000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>Brief Description</w:t>
                        </w:r>
                      </w:p>
                    </w:txbxContent>
                  </v:textbox>
                </v:rect>
                <v:line id="Straight Connector 16" o:spid="_x0000_s1028" style="position:absolute;visibility:visible;mso-wrap-style:square" from="8359,-1171" to="8359,5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" strokeweight="2.25pt">
                  <v:stroke endarrow="oval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49719B" wp14:editId="7AF6EEB6">
                <wp:simplePos x="0" y="0"/>
                <wp:positionH relativeFrom="column">
                  <wp:posOffset>10574020</wp:posOffset>
                </wp:positionH>
                <wp:positionV relativeFrom="paragraph">
                  <wp:posOffset>374015</wp:posOffset>
                </wp:positionV>
                <wp:extent cx="2004695" cy="7950200"/>
                <wp:effectExtent l="0" t="0" r="33655" b="5080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695" cy="7950200"/>
                          <a:chOff x="-863387" y="-117145"/>
                          <a:chExt cx="1699313" cy="574728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863387" y="-117145"/>
                            <a:ext cx="1699306" cy="59492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5E0E7"/>
                              </a:gs>
                              <a:gs pos="100000">
                                <a:srgbClr val="BAD4DA"/>
                              </a:gs>
                            </a:gsLst>
                            <a:lin ang="8100000" scaled="1"/>
                            <a:tileRect/>
                          </a:gradFill>
                          <a:ln w="25400" cap="flat" cmpd="sng" algn="ctr">
                            <a:solidFill>
                              <a:srgbClr val="BAD4DA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300581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MILESTONE </w:t>
                              </w:r>
                              <w:r w:rsidR="00EC78E7"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</w:p>
                            <w:p w14:paraId="1B4FEE52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Brief Description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835926" y="-117141"/>
                            <a:ext cx="0" cy="574727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gradFill flip="none" rotWithShape="1">
                              <a:gsLst>
                                <a:gs pos="0">
                                  <a:srgbClr val="A4BBC1"/>
                                </a:gs>
                                <a:gs pos="48000">
                                  <a:srgbClr val="BAD4DA">
                                    <a:alpha val="50000"/>
                                  </a:srgbClr>
                                </a:gs>
                                <a:gs pos="100000">
                                  <a:srgbClr val="BAD4DA">
                                    <a:alpha val="5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olid"/>
                            <a:tail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9719B" id="_x0000_s1029" style="position:absolute;margin-left:832.6pt;margin-top:29.45pt;width:157.85pt;height:626pt;z-index:251658240;mso-width-relative:margin;mso-height-relative:margin" coordorigin="-8633,-1171" coordsize="16993,5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">
                <v:rect id="Rectangle 12" o:spid="_x0000_s1030" style="position:absolute;left:-8633;top:-1171;width:16992;height:5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" fillcolor="#c5e0e7" strokecolor="#bad4da" strokeweight="2pt">
                  <v:fill color2="#bad4da" rotate="t" angle="315" focus="100%" type="gradient"/>
                  <v:textbox>
                    <w:txbxContent>
                      <w:p w14:paraId="26300581" w14:textId="77777777" w:rsidR="007C2176" w:rsidRPr="00C67FB4" w:rsidRDefault="007C2176" w:rsidP="007C2176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MILESTONE </w:t>
                        </w:r>
                        <w:r w:rsidR="00EC78E7" w:rsidRPr="00C67FB4">
                          <w:rPr>
                            <w:color w:val="000000"/>
                            <w:sz w:val="22"/>
                            <w:szCs w:val="22"/>
                          </w:rPr>
                          <w:t>3</w:t>
                        </w: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</w:p>
                      <w:p w14:paraId="1B4FEE52" w14:textId="77777777" w:rsidR="007C2176" w:rsidRPr="00C67FB4" w:rsidRDefault="007C2176" w:rsidP="007C2176">
                        <w:pPr>
                          <w:rPr>
                            <w:color w:val="000000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>Brief Description</w:t>
                        </w:r>
                      </w:p>
                    </w:txbxContent>
                  </v:textbox>
                </v:rect>
                <v:line id="Straight Connector 13" o:spid="_x0000_s1031" style="position:absolute;visibility:visible;mso-wrap-style:square" from="8359,-1171" to="8359,56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" strokeweight="2.25pt">
                  <v:stroke endarrow="oval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98555F" wp14:editId="0C39E649">
                <wp:simplePos x="0" y="0"/>
                <wp:positionH relativeFrom="column">
                  <wp:posOffset>7044055</wp:posOffset>
                </wp:positionH>
                <wp:positionV relativeFrom="paragraph">
                  <wp:posOffset>582295</wp:posOffset>
                </wp:positionV>
                <wp:extent cx="2004695" cy="7741920"/>
                <wp:effectExtent l="0" t="0" r="33655" b="4953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695" cy="7741920"/>
                          <a:chOff x="-863387" y="-117146"/>
                          <a:chExt cx="1699313" cy="559709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863387" y="-117146"/>
                            <a:ext cx="1699306" cy="79324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C000">
                                  <a:lumMod val="20000"/>
                                  <a:lumOff val="80000"/>
                                </a:srgbClr>
                              </a:gs>
                              <a:gs pos="100000">
                                <a:srgbClr val="FFC000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 w="25400" cap="flat" cmpd="sng" algn="ctr">
                            <a:solidFill>
                              <a:srgbClr val="FFC000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E83E92" w14:textId="77777777" w:rsidR="00F9378B" w:rsidRPr="00C67FB4" w:rsidRDefault="00F9378B" w:rsidP="00F9378B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MILESTONE 1: </w:t>
                              </w:r>
                            </w:p>
                            <w:p w14:paraId="12B52B14" w14:textId="77777777" w:rsidR="00F9378B" w:rsidRPr="00C67FB4" w:rsidRDefault="00F9378B" w:rsidP="00F9378B">
                              <w:pPr>
                                <w:rPr>
                                  <w:color w:val="000000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Brief Description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835926" y="-117141"/>
                            <a:ext cx="0" cy="559708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gradFill flip="none" rotWithShape="1">
                              <a:gsLst>
                                <a:gs pos="0">
                                  <a:srgbClr val="FFC000">
                                    <a:lumMod val="75000"/>
                                  </a:srgbClr>
                                </a:gs>
                                <a:gs pos="48000">
                                  <a:srgbClr val="FFC000">
                                    <a:alpha val="50000"/>
                                  </a:srgbClr>
                                </a:gs>
                                <a:gs pos="100000">
                                  <a:srgbClr val="FFC000">
                                    <a:lumMod val="40000"/>
                                    <a:lumOff val="60000"/>
                                    <a:alpha val="5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olid"/>
                            <a:tail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8555F" id="_x0000_s1032" style="position:absolute;margin-left:554.65pt;margin-top:45.85pt;width:157.85pt;height:609.6pt;z-index:251656192;mso-width-relative:margin;mso-height-relative:margin" coordorigin="-8633,-1171" coordsize="16993,5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">
                <v:rect id="Rectangle 2" o:spid="_x0000_s1033" style="position:absolute;left:-8633;top:-1171;width:16992;height:7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" fillcolor="#fff2cc" strokecolor="#ffe699" strokeweight="2pt">
                  <v:fill color2="#ffe699" rotate="t" angle="315" focus="100%" type="gradient"/>
                  <v:textbox>
                    <w:txbxContent>
                      <w:p w14:paraId="32E83E92" w14:textId="77777777" w:rsidR="00F9378B" w:rsidRPr="00C67FB4" w:rsidRDefault="00F9378B" w:rsidP="00F9378B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MILESTONE 1: </w:t>
                        </w:r>
                      </w:p>
                      <w:p w14:paraId="12B52B14" w14:textId="77777777" w:rsidR="00F9378B" w:rsidRPr="00C67FB4" w:rsidRDefault="00F9378B" w:rsidP="00F9378B">
                        <w:pPr>
                          <w:rPr>
                            <w:color w:val="000000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>Brief Description</w:t>
                        </w:r>
                      </w:p>
                    </w:txbxContent>
                  </v:textbox>
                </v:rect>
                <v:line id="Straight Connector 4" o:spid="_x0000_s1034" style="position:absolute;visibility:visible;mso-wrap-style:square" from="8359,-1171" to="8359,5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" strokeweight="2.25pt">
                  <v:stroke endarrow="oval"/>
                </v:line>
              </v:group>
            </w:pict>
          </mc:Fallback>
        </mc:AlternateConten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280"/>
      </w:tblGrid>
      <w:tr w:rsidR="000F296F" w14:paraId="19CABE62" w14:textId="77777777" w:rsidTr="00C67FB4">
        <w:trPr>
          <w:trHeight w:val="225"/>
        </w:trPr>
        <w:tc>
          <w:tcPr>
            <w:tcW w:w="8280" w:type="dxa"/>
            <w:tcBorders>
              <w:bottom w:val="single" w:sz="8" w:space="0" w:color="BFBFBF"/>
            </w:tcBorders>
            <w:shd w:val="clear" w:color="auto" w:fill="auto"/>
          </w:tcPr>
          <w:p w14:paraId="1FB5BAC4" w14:textId="77777777" w:rsidR="000F296F" w:rsidRPr="00C67FB4" w:rsidRDefault="000F296F" w:rsidP="00C67FB4">
            <w:pPr>
              <w:ind w:left="-109" w:right="-27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NAME</w:t>
            </w:r>
          </w:p>
        </w:tc>
      </w:tr>
      <w:tr w:rsidR="000F296F" w14:paraId="35AE2FFD" w14:textId="77777777" w:rsidTr="00C67FB4">
        <w:trPr>
          <w:trHeight w:val="864"/>
        </w:trPr>
        <w:tc>
          <w:tcPr>
            <w:tcW w:w="828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F66C87" w14:textId="77777777" w:rsidR="000F296F" w:rsidRPr="00C67FB4" w:rsidRDefault="000F296F" w:rsidP="00C67FB4">
            <w:pPr>
              <w:ind w:right="-27"/>
              <w:outlineLvl w:val="0"/>
              <w:rPr>
                <w:rFonts w:eastAsia="Arial"/>
                <w:bCs/>
                <w:color w:val="000000"/>
                <w:szCs w:val="20"/>
              </w:rPr>
            </w:pPr>
          </w:p>
        </w:tc>
      </w:tr>
    </w:tbl>
    <w:p w14:paraId="7673D88B" w14:textId="61CE39A9" w:rsidR="008A38BB" w:rsidRDefault="00403018" w:rsidP="008A38BB">
      <w:pPr>
        <w:spacing w:line="276" w:lineRule="auto"/>
        <w:rPr>
          <w:sz w:val="16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00656" wp14:editId="6BC43911">
                <wp:simplePos x="0" y="0"/>
                <wp:positionH relativeFrom="column">
                  <wp:posOffset>8734425</wp:posOffset>
                </wp:positionH>
                <wp:positionV relativeFrom="paragraph">
                  <wp:posOffset>455930</wp:posOffset>
                </wp:positionV>
                <wp:extent cx="2004695" cy="6955155"/>
                <wp:effectExtent l="0" t="0" r="33655" b="55245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695" cy="6955155"/>
                          <a:chOff x="-863387" y="-117143"/>
                          <a:chExt cx="1699313" cy="502783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863387" y="-117143"/>
                            <a:ext cx="1699306" cy="59493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4546A">
                                  <a:lumMod val="20000"/>
                                  <a:lumOff val="80000"/>
                                </a:srgbClr>
                              </a:gs>
                              <a:gs pos="100000">
                                <a:srgbClr val="44546A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 w="25400" cap="flat" cmpd="sng" algn="ctr">
                            <a:solidFill>
                              <a:srgbClr val="44546A">
                                <a:lumMod val="40000"/>
                                <a:lumOff val="6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DF3C5A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MILESTONE </w:t>
                              </w:r>
                              <w:r w:rsidR="00EC78E7"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</w:p>
                            <w:p w14:paraId="141B1CFE" w14:textId="77777777" w:rsidR="007C2176" w:rsidRPr="00C67FB4" w:rsidRDefault="007C2176" w:rsidP="007C2176">
                              <w:pPr>
                                <w:rPr>
                                  <w:color w:val="000000"/>
                                </w:rPr>
                              </w:pPr>
                              <w:r w:rsidRPr="00C67FB4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Brief Description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35926" y="-117141"/>
                            <a:ext cx="0" cy="502783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gradFill flip="none" rotWithShape="1">
                              <a:gsLst>
                                <a:gs pos="0">
                                  <a:srgbClr val="44546A"/>
                                </a:gs>
                                <a:gs pos="48000">
                                  <a:srgbClr val="44546A">
                                    <a:lumMod val="60000"/>
                                    <a:lumOff val="40000"/>
                                    <a:alpha val="50000"/>
                                  </a:srgbClr>
                                </a:gs>
                                <a:gs pos="100000">
                                  <a:srgbClr val="44546A">
                                    <a:lumMod val="40000"/>
                                    <a:lumOff val="60000"/>
                                    <a:alpha val="50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olid"/>
                            <a:tail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00656" id="_x0000_s1035" style="position:absolute;margin-left:687.75pt;margin-top:35.9pt;width:157.85pt;height:547.65pt;z-index:251657216;mso-width-relative:margin;mso-height-relative:margin" coordorigin="-8633,-1171" coordsize="16993,50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">
                <v:rect id="Rectangle 9" o:spid="_x0000_s1036" style="position:absolute;left:-8633;top:-1171;width:16992;height:5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" fillcolor="#d6dce5" strokecolor="#adb9ca" strokeweight="2pt">
                  <v:fill color2="#adb9ca" rotate="t" angle="315" focus="100%" type="gradient"/>
                  <v:textbox>
                    <w:txbxContent>
                      <w:p w14:paraId="49DF3C5A" w14:textId="77777777" w:rsidR="007C2176" w:rsidRPr="00C67FB4" w:rsidRDefault="007C2176" w:rsidP="007C2176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MILESTONE </w:t>
                        </w:r>
                        <w:r w:rsidR="00EC78E7" w:rsidRPr="00C67FB4">
                          <w:rPr>
                            <w:color w:val="000000"/>
                            <w:sz w:val="22"/>
                            <w:szCs w:val="22"/>
                          </w:rPr>
                          <w:t>2</w:t>
                        </w: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</w:p>
                      <w:p w14:paraId="141B1CFE" w14:textId="77777777" w:rsidR="007C2176" w:rsidRPr="00C67FB4" w:rsidRDefault="007C2176" w:rsidP="007C2176">
                        <w:pPr>
                          <w:rPr>
                            <w:color w:val="000000"/>
                          </w:rPr>
                        </w:pPr>
                        <w:r w:rsidRPr="00C67FB4">
                          <w:rPr>
                            <w:color w:val="000000"/>
                            <w:sz w:val="22"/>
                            <w:szCs w:val="22"/>
                          </w:rPr>
                          <w:t>Brief Description</w:t>
                        </w:r>
                      </w:p>
                    </w:txbxContent>
                  </v:textbox>
                </v:rect>
                <v:line id="Straight Connector 10" o:spid="_x0000_s1037" style="position:absolute;visibility:visible;mso-wrap-style:square" from="8359,-1171" to="8359,4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" strokeweight="2.25pt">
                  <v:stroke endarrow="oval"/>
                </v:line>
              </v:group>
            </w:pict>
          </mc:Fallback>
        </mc:AlternateConten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8280"/>
      </w:tblGrid>
      <w:tr w:rsidR="000F296F" w14:paraId="2C2DD727" w14:textId="77777777" w:rsidTr="00C67FB4">
        <w:trPr>
          <w:trHeight w:val="225"/>
        </w:trPr>
        <w:tc>
          <w:tcPr>
            <w:tcW w:w="8280" w:type="dxa"/>
            <w:tcBorders>
              <w:bottom w:val="single" w:sz="8" w:space="0" w:color="BFBFBF"/>
            </w:tcBorders>
            <w:shd w:val="clear" w:color="auto" w:fill="auto"/>
          </w:tcPr>
          <w:p w14:paraId="55475251" w14:textId="77777777" w:rsidR="000F296F" w:rsidRPr="00C67FB4" w:rsidRDefault="000F296F" w:rsidP="00C67FB4">
            <w:pPr>
              <w:ind w:left="-122" w:right="-27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MANAGER</w:t>
            </w:r>
          </w:p>
        </w:tc>
      </w:tr>
      <w:tr w:rsidR="000F296F" w14:paraId="23EEE616" w14:textId="77777777" w:rsidTr="00C67FB4">
        <w:trPr>
          <w:trHeight w:val="576"/>
        </w:trPr>
        <w:tc>
          <w:tcPr>
            <w:tcW w:w="828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A3B1F4" w14:textId="77777777" w:rsidR="000F296F" w:rsidRPr="00C67FB4" w:rsidRDefault="000F296F" w:rsidP="00C67FB4">
            <w:pPr>
              <w:ind w:right="-27"/>
              <w:outlineLvl w:val="0"/>
              <w:rPr>
                <w:rFonts w:eastAsia="Arial"/>
                <w:bCs/>
                <w:color w:val="000000"/>
                <w:sz w:val="22"/>
                <w:szCs w:val="20"/>
              </w:rPr>
            </w:pPr>
          </w:p>
        </w:tc>
      </w:tr>
    </w:tbl>
    <w:p w14:paraId="1EFDAAFE" w14:textId="77777777" w:rsidR="000F296F" w:rsidRDefault="000F296F" w:rsidP="008A38BB">
      <w:pPr>
        <w:spacing w:line="276" w:lineRule="auto"/>
        <w:rPr>
          <w:sz w:val="16"/>
          <w:szCs w:val="21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F296F" w14:paraId="4FCB8D33" w14:textId="77777777" w:rsidTr="00C67FB4">
        <w:trPr>
          <w:trHeight w:val="225"/>
        </w:trPr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04959351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START DATE</w:t>
            </w:r>
          </w:p>
        </w:tc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79413103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PROJECT END DATE</w:t>
            </w:r>
          </w:p>
        </w:tc>
        <w:tc>
          <w:tcPr>
            <w:tcW w:w="2760" w:type="dxa"/>
            <w:tcBorders>
              <w:bottom w:val="single" w:sz="8" w:space="0" w:color="BFBFBF"/>
            </w:tcBorders>
            <w:shd w:val="clear" w:color="auto" w:fill="auto"/>
          </w:tcPr>
          <w:p w14:paraId="55022ED5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18"/>
                <w:szCs w:val="18"/>
              </w:rPr>
            </w:pPr>
            <w:r w:rsidRPr="00C67FB4">
              <w:rPr>
                <w:rFonts w:eastAsia="Arial"/>
                <w:bCs/>
                <w:color w:val="000000"/>
                <w:sz w:val="18"/>
                <w:szCs w:val="18"/>
              </w:rPr>
              <w:t>TODAY’S DATE</w:t>
            </w:r>
          </w:p>
        </w:tc>
      </w:tr>
      <w:tr w:rsidR="000F296F" w14:paraId="1DD157FA" w14:textId="77777777" w:rsidTr="00C67FB4">
        <w:trPr>
          <w:trHeight w:val="576"/>
        </w:trPr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F4C5FA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22"/>
                <w:szCs w:val="20"/>
              </w:rPr>
            </w:pPr>
          </w:p>
        </w:tc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5BE99B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 w:val="22"/>
                <w:szCs w:val="20"/>
              </w:rPr>
            </w:pPr>
          </w:p>
        </w:tc>
        <w:tc>
          <w:tcPr>
            <w:tcW w:w="276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1D945C" w14:textId="77777777" w:rsidR="000F296F" w:rsidRPr="00C67FB4" w:rsidRDefault="000F296F" w:rsidP="00C67FB4">
            <w:pPr>
              <w:ind w:right="-27"/>
              <w:jc w:val="center"/>
              <w:outlineLvl w:val="0"/>
              <w:rPr>
                <w:rFonts w:eastAsia="Arial"/>
                <w:bCs/>
                <w:color w:val="000000"/>
                <w:szCs w:val="20"/>
              </w:rPr>
            </w:pPr>
          </w:p>
        </w:tc>
      </w:tr>
    </w:tbl>
    <w:p w14:paraId="0328E166" w14:textId="77777777" w:rsidR="00EC78E7" w:rsidRPr="00C67FB4" w:rsidRDefault="00EC78E7" w:rsidP="009F0577">
      <w:pPr>
        <w:spacing w:line="360" w:lineRule="auto"/>
        <w:ind w:left="13500" w:right="-27"/>
        <w:outlineLvl w:val="0"/>
        <w:rPr>
          <w:rFonts w:cs="Calibri"/>
          <w:color w:val="000000"/>
          <w:sz w:val="18"/>
          <w:szCs w:val="18"/>
        </w:rPr>
      </w:pPr>
    </w:p>
    <w:p w14:paraId="525BB5C9" w14:textId="77777777" w:rsidR="002E1C61" w:rsidRPr="00C67FB4" w:rsidRDefault="007F0F75" w:rsidP="009F0577">
      <w:pPr>
        <w:spacing w:line="360" w:lineRule="auto"/>
        <w:ind w:left="13500" w:right="-27"/>
        <w:outlineLvl w:val="0"/>
        <w:rPr>
          <w:bCs/>
          <w:color w:val="000000"/>
          <w:szCs w:val="20"/>
        </w:rPr>
      </w:pPr>
      <w:r w:rsidRPr="00C67FB4">
        <w:rPr>
          <w:rFonts w:cs="Calibri"/>
          <w:color w:val="000000"/>
          <w:sz w:val="18"/>
          <w:szCs w:val="18"/>
        </w:rPr>
        <w:t>Individual columns represent weeks.</w:t>
      </w:r>
    </w:p>
    <w:tbl>
      <w:tblPr>
        <w:tblW w:w="23183" w:type="dxa"/>
        <w:tblLook w:val="04A0" w:firstRow="1" w:lastRow="0" w:firstColumn="1" w:lastColumn="0" w:noHBand="0" w:noVBand="1"/>
      </w:tblPr>
      <w:tblGrid>
        <w:gridCol w:w="609"/>
        <w:gridCol w:w="2541"/>
        <w:gridCol w:w="3960"/>
        <w:gridCol w:w="1080"/>
        <w:gridCol w:w="2790"/>
        <w:gridCol w:w="1260"/>
        <w:gridCol w:w="1260"/>
        <w:gridCol w:w="484"/>
        <w:gridCol w:w="484"/>
        <w:gridCol w:w="484"/>
        <w:gridCol w:w="484"/>
        <w:gridCol w:w="484"/>
        <w:gridCol w:w="484"/>
        <w:gridCol w:w="485"/>
        <w:gridCol w:w="484"/>
        <w:gridCol w:w="484"/>
        <w:gridCol w:w="484"/>
        <w:gridCol w:w="484"/>
        <w:gridCol w:w="484"/>
        <w:gridCol w:w="484"/>
        <w:gridCol w:w="485"/>
        <w:gridCol w:w="484"/>
        <w:gridCol w:w="484"/>
        <w:gridCol w:w="484"/>
        <w:gridCol w:w="484"/>
        <w:gridCol w:w="484"/>
        <w:gridCol w:w="485"/>
      </w:tblGrid>
      <w:tr w:rsidR="0047052A" w:rsidRPr="003C68E8" w14:paraId="2D596D92" w14:textId="77777777" w:rsidTr="00C67FB4">
        <w:trPr>
          <w:trHeight w:val="432"/>
        </w:trPr>
        <w:tc>
          <w:tcPr>
            <w:tcW w:w="609" w:type="dxa"/>
            <w:vAlign w:val="center"/>
          </w:tcPr>
          <w:p w14:paraId="2359AE8C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41" w:type="dxa"/>
            <w:vAlign w:val="center"/>
          </w:tcPr>
          <w:p w14:paraId="428A0920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448CE96A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CE36AB6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6B81B4D6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right w:val="single" w:sz="8" w:space="0" w:color="BFBFBF"/>
            </w:tcBorders>
            <w:shd w:val="clear" w:color="auto" w:fill="auto"/>
            <w:vAlign w:val="center"/>
          </w:tcPr>
          <w:p w14:paraId="6A036529" w14:textId="77777777" w:rsidR="0047052A" w:rsidRPr="00C67FB4" w:rsidRDefault="0047052A" w:rsidP="009F0577">
            <w:pPr>
              <w:jc w:val="right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1F4CB3A2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C940A3E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659D5CC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F6BD4D1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6D02A5E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AF64D31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5FBF9A3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4EA4BBD4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0C69726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DA14C31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FF4E744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6158F218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C4C6D1E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B02EF0B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A9935FE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32B8FF35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7E2354FD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2C806BB7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55B1246B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AEEF3"/>
            <w:vAlign w:val="center"/>
          </w:tcPr>
          <w:p w14:paraId="07CF0E04" w14:textId="77777777" w:rsidR="0047052A" w:rsidRPr="00C67FB4" w:rsidRDefault="0047052A" w:rsidP="009F0577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</w:tr>
      <w:tr w:rsidR="0047052A" w:rsidRPr="003C68E8" w14:paraId="5B06DA05" w14:textId="77777777" w:rsidTr="00C67FB4">
        <w:trPr>
          <w:trHeight w:val="432"/>
        </w:trPr>
        <w:tc>
          <w:tcPr>
            <w:tcW w:w="609" w:type="dxa"/>
            <w:tcBorders>
              <w:bottom w:val="single" w:sz="8" w:space="0" w:color="808080"/>
            </w:tcBorders>
            <w:vAlign w:val="center"/>
          </w:tcPr>
          <w:p w14:paraId="5ACD43C4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41" w:type="dxa"/>
            <w:tcBorders>
              <w:bottom w:val="single" w:sz="8" w:space="0" w:color="808080"/>
            </w:tcBorders>
            <w:vAlign w:val="center"/>
          </w:tcPr>
          <w:p w14:paraId="0FADAC38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8" w:space="0" w:color="808080"/>
            </w:tcBorders>
            <w:shd w:val="clear" w:color="auto" w:fill="auto"/>
            <w:vAlign w:val="center"/>
          </w:tcPr>
          <w:p w14:paraId="14B4970B" w14:textId="77777777" w:rsidR="0047052A" w:rsidRPr="00C67FB4" w:rsidRDefault="0047052A" w:rsidP="009F0577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8" w:space="0" w:color="808080"/>
            </w:tcBorders>
            <w:shd w:val="clear" w:color="auto" w:fill="auto"/>
            <w:vAlign w:val="center"/>
          </w:tcPr>
          <w:p w14:paraId="6F134B66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bottom w:val="single" w:sz="8" w:space="0" w:color="808080"/>
            </w:tcBorders>
            <w:shd w:val="clear" w:color="auto" w:fill="auto"/>
            <w:vAlign w:val="center"/>
          </w:tcPr>
          <w:p w14:paraId="5240700E" w14:textId="77777777" w:rsidR="0047052A" w:rsidRPr="00C67FB4" w:rsidRDefault="0047052A" w:rsidP="004C21A8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808080"/>
              <w:right w:val="single" w:sz="8" w:space="0" w:color="BFBFBF"/>
            </w:tcBorders>
            <w:shd w:val="clear" w:color="auto" w:fill="auto"/>
            <w:vAlign w:val="center"/>
          </w:tcPr>
          <w:p w14:paraId="0D17A76D" w14:textId="77777777" w:rsidR="0047052A" w:rsidRPr="00C67FB4" w:rsidRDefault="0047052A" w:rsidP="004C21A8">
            <w:pPr>
              <w:jc w:val="right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WEEK START DATE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5F7EA802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19004366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A265E65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6D002753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9F184CD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01808AD0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B59F4FA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0517E322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007132CC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11B66C5E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1E6804BB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178A29DA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2A745CF6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4D1F1382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C3C4505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6F30AA6E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9072118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618D552E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0609C026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auto" w:fill="F7F9FB"/>
            <w:vAlign w:val="center"/>
          </w:tcPr>
          <w:p w14:paraId="3F1D1DA3" w14:textId="77777777" w:rsidR="0047052A" w:rsidRPr="00C67FB4" w:rsidRDefault="0047052A" w:rsidP="004C21A8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9F0577" w:rsidRPr="00E32805" w14:paraId="2ADB96D4" w14:textId="77777777" w:rsidTr="00C67FB4">
        <w:trPr>
          <w:trHeight w:val="432"/>
        </w:trPr>
        <w:tc>
          <w:tcPr>
            <w:tcW w:w="609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5DCE4"/>
            <w:vAlign w:val="center"/>
          </w:tcPr>
          <w:p w14:paraId="30E6C98F" w14:textId="77777777" w:rsidR="0047052A" w:rsidRPr="00C67FB4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WBS</w:t>
            </w:r>
          </w:p>
        </w:tc>
        <w:tc>
          <w:tcPr>
            <w:tcW w:w="2541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20CF4154" w14:textId="77777777" w:rsidR="0047052A" w:rsidRPr="00C67FB4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TITLE</w:t>
            </w:r>
          </w:p>
        </w:tc>
        <w:tc>
          <w:tcPr>
            <w:tcW w:w="396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5DCE4"/>
            <w:vAlign w:val="center"/>
          </w:tcPr>
          <w:p w14:paraId="4A09E6D7" w14:textId="77777777" w:rsidR="0047052A" w:rsidRPr="00C67FB4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DESCRIPTION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78E9B033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% DONE</w:t>
            </w:r>
          </w:p>
        </w:tc>
        <w:tc>
          <w:tcPr>
            <w:tcW w:w="2790" w:type="dxa"/>
            <w:tcBorders>
              <w:top w:val="single" w:sz="8" w:space="0" w:color="808080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38199C86" w14:textId="77777777" w:rsidR="0047052A" w:rsidRPr="00C67FB4" w:rsidRDefault="00F9378B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TASK OWNER</w:t>
            </w:r>
          </w:p>
        </w:tc>
        <w:tc>
          <w:tcPr>
            <w:tcW w:w="126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49968E3B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2FDB4733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END DATE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0A473A3C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6991C6F1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1889FFC4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0125D17B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22E215E8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566F1DED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7FDBFEB9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35C7FDD6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5461D3AE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4802AB5A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2974802D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75660813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6650B6EA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41860C25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4E8CB8D0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079AE772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5CADB8C2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0F95DB19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030301C9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5DCE4"/>
            <w:vAlign w:val="center"/>
          </w:tcPr>
          <w:p w14:paraId="25683C3C" w14:textId="77777777" w:rsidR="0047052A" w:rsidRPr="00C67FB4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C67FB4">
              <w:rPr>
                <w:rFonts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9F0577" w:rsidRPr="00E32805" w14:paraId="4C35BA02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  <w:vAlign w:val="center"/>
          </w:tcPr>
          <w:p w14:paraId="45360301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441E1BD9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Main Task 1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  <w:vAlign w:val="center"/>
          </w:tcPr>
          <w:p w14:paraId="521F2F8B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116FCDED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14:paraId="093BBC31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53AF5507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14:paraId="085DD459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2A815E7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555D01E7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C1EE397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780E0E8A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4E50B98B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09EAFB9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6C3820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55F8DF8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DD65DFB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43E01577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06A44150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66A4DB0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733388C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230D2402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4A2B2FB3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75D1D119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0D4F9B9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42103B08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03B5799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405C3CF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7052A" w:rsidRPr="00E32805" w14:paraId="033C1388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42DC873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1.1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6FC8EF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1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A7C348A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9F8896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1EBCAE4E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77B76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6C3FF2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820440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8DD7CC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407E04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D33569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58E8AA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869AC0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8F9DC2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47F291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D594E3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1AB0E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9008F3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58304E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E5FD62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DA8686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0B9C1A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1482BF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8CC8BD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A1C6A8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F3081B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2ECD88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5160A284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32C60360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1.2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17C51D7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2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95C9F63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15B839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ED3FD8A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B26E2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937A28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66399A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60B8F1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47D27E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0703B0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C96712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27F188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0DC60C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78E66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62B641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9ABB76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BA887B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B6C783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B4D8B7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8EB020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ABAC00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965D0C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207C61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F46A7E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4A55E4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71EBDB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0CDA52DB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03479306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1.3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E00453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3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0C12D85F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03746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96511E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B2A55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7EED3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E5EB20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E114C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2E70CE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4E6E85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96D07B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6CE89D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C8BE9E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E9A390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D8AE59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495903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8CB669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E2AFD4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242770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ADC841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8C4EDB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5E0E45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FA3D8E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BC5222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4BD401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B51669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2A45D5B7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EA9496B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1.4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7247A4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4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E333A24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E4A4F9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3DB5B5F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4D225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72BC48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51FC6E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F1EBE5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9783C4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4AD96F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285181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6F8D63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33F8D0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811CEC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E35CF6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163787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0114E6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2FA029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C430D2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35CCCB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A266BC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F00E52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064677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6E2B0C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1A3922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B2A212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6E622885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5424A871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1.5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5EE486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5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C71AA9D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FAB433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383F852E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E4FF8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2B419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7F56F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D38A5F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143B2D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D30F88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ABC7BF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BEC698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984B3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88B20D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C772B4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2C4EAF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777A05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34FC8F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6DD293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D81C32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29335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5A29D7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A7ECAE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D3B958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E4350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AD4523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33FBD74C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6B966EF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1.6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AEB8F6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6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6FAA2EA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848B3E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82AE7BC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108D4F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DECE0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092317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3807D0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349EE8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50A19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E53CA9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F8FC73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9D96F7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595881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49290D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5CAF0E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587B5E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259B09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5D9472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8AC3D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588BDF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9EC8DE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30D140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7C688C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67AA05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965730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42D9A7A3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8" w:space="0" w:color="808080"/>
              <w:right w:val="nil"/>
            </w:tcBorders>
            <w:vAlign w:val="center"/>
          </w:tcPr>
          <w:p w14:paraId="5F7F5812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1.7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vAlign w:val="center"/>
          </w:tcPr>
          <w:p w14:paraId="3362A619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7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8" w:space="0" w:color="808080"/>
              <w:right w:val="nil"/>
            </w:tcBorders>
            <w:shd w:val="clear" w:color="auto" w:fill="auto"/>
            <w:vAlign w:val="center"/>
          </w:tcPr>
          <w:p w14:paraId="6A8AD4B6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B0F3CD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808080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429D94BD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25FFD1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77D1A7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56C5F0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2985902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3F87D3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6EE783C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42B79EB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194FE31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28C6B2D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69C75CE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2045289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18324A8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5C61B63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2B985D6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F4346A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22FB3F0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1BADC3C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43BEFF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3A71FF0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42513B7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4162CCC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656968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F0577" w:rsidRPr="00E32805" w14:paraId="30C26D1E" w14:textId="77777777" w:rsidTr="00C67FB4">
        <w:trPr>
          <w:trHeight w:val="432"/>
        </w:trPr>
        <w:tc>
          <w:tcPr>
            <w:tcW w:w="609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  <w:vAlign w:val="center"/>
          </w:tcPr>
          <w:p w14:paraId="3300F5F4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541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46E84E08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PHASE 2 TITLE</w:t>
            </w:r>
          </w:p>
        </w:tc>
        <w:tc>
          <w:tcPr>
            <w:tcW w:w="396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9D9D9"/>
            <w:vAlign w:val="center"/>
          </w:tcPr>
          <w:p w14:paraId="5906722E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6757306A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8" w:space="0" w:color="808080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14:paraId="16E94D51" w14:textId="77777777" w:rsidR="0047052A" w:rsidRPr="005F3948" w:rsidRDefault="0047052A" w:rsidP="0047052A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single" w:sz="8" w:space="0" w:color="8080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0F47EB1B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D9D9D9"/>
            <w:vAlign w:val="center"/>
            <w:hideMark/>
          </w:tcPr>
          <w:p w14:paraId="551313A5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F3948">
              <w:rPr>
                <w:rFonts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57E57A8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99B7CB8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7D0C5E3B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5E87F0E6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20317DF3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25B99750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5BEEAF3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EC4413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7A07E22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B7CE5E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218C13F4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5E62CF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3A58CC56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7BA3E4B1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59895841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050B9C7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297F5050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1438CBEE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1F42C25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80808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14:paraId="6F4E7A9B" w14:textId="77777777" w:rsidR="0047052A" w:rsidRPr="005F3948" w:rsidRDefault="0047052A" w:rsidP="0047052A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7052A" w:rsidRPr="00E32805" w14:paraId="446DD570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DE0E573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2.1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7CF468B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1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55D20D33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6513B0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552BC7C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15B06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51CFA3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3B8F79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9FE1D6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4BA432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8AEB6A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1A2518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1E839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CABA9C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09DE4C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45F89A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0319FB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AC8398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E54671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703657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857B7E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838066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85B125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8DC24F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082235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93A39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9F8AF6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196A6AE9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4A20D6B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2.2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E992A6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2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6AB966F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FB7200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1F538D9F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36CDCA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5924D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0E64A5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DBE61A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B4A45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C11C72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112987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1709B0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7F8F8A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567B15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0A9FC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09FB0D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94F058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93464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7FC3FB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326165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33076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AFDC6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4A80B8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DD004C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05416F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502D9C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2102476F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22943387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2.3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A899571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3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7B36C9E4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EC38B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48E5A7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9F066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EC60D0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EEF0E2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3FDC52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980653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DB7F43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520473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259823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EE470E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CCB7B3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54218F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3C563F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69A0F6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F4E574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B77561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C2DE67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7EFAC6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0B62D1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ED536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A5742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465DEE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325ED0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6AF026FF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6F7B41C4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2.4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96F13D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4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7B1A6DF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55BA09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272B8F34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D217E0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8ECBEF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D66DD3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E40D4B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82CDBC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BF91C3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EBC548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A03A41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8BC147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2695BC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EF3305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2918EC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51E819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E5D706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1AD889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95CED2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D02E02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25D78E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6F5109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28B1BD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DB7176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409117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5EAC050F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1A14EEE3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2.5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1D43D2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5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6DBFA275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BC8542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7F51E496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BB4F2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3D813A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3761BD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517202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33A887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790F0C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E70DB3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A96317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EF5227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D38D0F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7B5F02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9CB8A4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08555F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63E80E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6E2DD0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847329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E6CE4F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1299637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1890CB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1B8BAF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6E884D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13C3AE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50A6152E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084AEE30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2.6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A063D5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6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4D22A54A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52BE99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40AD1A4D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BD6CAA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29118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4915B7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6F3A74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22338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81FB58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383128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666B41ED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BCCFC5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1FA3867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7529F3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7B3962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F93B8A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11F7C9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FFA8C5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9E77C6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209CC3E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391537A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7E04283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0087316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5D7E0BA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</w:tcPr>
          <w:p w14:paraId="47923FCA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47052A" w:rsidRPr="00E32805" w14:paraId="7819BD7B" w14:textId="77777777" w:rsidTr="00C67FB4">
        <w:trPr>
          <w:trHeight w:val="432"/>
        </w:trPr>
        <w:tc>
          <w:tcPr>
            <w:tcW w:w="609" w:type="dxa"/>
            <w:tcBorders>
              <w:top w:val="nil"/>
              <w:left w:val="single" w:sz="4" w:space="0" w:color="BFBFBF"/>
              <w:bottom w:val="single" w:sz="8" w:space="0" w:color="808080"/>
              <w:right w:val="nil"/>
            </w:tcBorders>
            <w:vAlign w:val="center"/>
          </w:tcPr>
          <w:p w14:paraId="0E8755AA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2.7</w:t>
            </w:r>
          </w:p>
        </w:tc>
        <w:tc>
          <w:tcPr>
            <w:tcW w:w="2541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vAlign w:val="center"/>
          </w:tcPr>
          <w:p w14:paraId="78EE06F6" w14:textId="77777777" w:rsidR="0047052A" w:rsidRPr="009F0577" w:rsidRDefault="0047052A" w:rsidP="0047052A">
            <w:pPr>
              <w:rPr>
                <w:sz w:val="18"/>
                <w:szCs w:val="18"/>
              </w:rPr>
            </w:pPr>
            <w:r w:rsidRPr="009F0577">
              <w:rPr>
                <w:sz w:val="18"/>
                <w:szCs w:val="18"/>
              </w:rPr>
              <w:t>Sub Task 7</w:t>
            </w:r>
          </w:p>
        </w:tc>
        <w:tc>
          <w:tcPr>
            <w:tcW w:w="3960" w:type="dxa"/>
            <w:tcBorders>
              <w:top w:val="nil"/>
              <w:left w:val="single" w:sz="4" w:space="0" w:color="BFBFBF"/>
              <w:bottom w:val="single" w:sz="8" w:space="0" w:color="808080"/>
              <w:right w:val="nil"/>
            </w:tcBorders>
            <w:shd w:val="clear" w:color="auto" w:fill="auto"/>
            <w:vAlign w:val="center"/>
          </w:tcPr>
          <w:p w14:paraId="5E8E1203" w14:textId="77777777" w:rsidR="0047052A" w:rsidRPr="009F0577" w:rsidRDefault="0047052A" w:rsidP="0047052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B55E6A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808080"/>
              <w:right w:val="single" w:sz="8" w:space="0" w:color="BFBFBF"/>
            </w:tcBorders>
            <w:shd w:val="clear" w:color="000000" w:fill="FFFFFF"/>
            <w:vAlign w:val="center"/>
            <w:hideMark/>
          </w:tcPr>
          <w:p w14:paraId="797EDEF9" w14:textId="77777777" w:rsidR="0047052A" w:rsidRPr="009F0577" w:rsidRDefault="0047052A" w:rsidP="0047052A">
            <w:pPr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BFBFBF"/>
              <w:bottom w:val="single" w:sz="8" w:space="0" w:color="808080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3CE0C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8828E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9F0577">
              <w:rPr>
                <w:rFonts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F96145C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3B980396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51CE563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3CDD20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39FEEE72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40E6329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36FEC3E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66AE74F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4DCA383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61DA916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190A1CC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33FFB745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426A0E3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8F727F8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CC5002E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CA4A931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53FBBDC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BAB5FD0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7887B26F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808080"/>
              <w:right w:val="single" w:sz="8" w:space="0" w:color="BFBFBF"/>
            </w:tcBorders>
            <w:shd w:val="clear" w:color="000000" w:fill="F2F2F2"/>
            <w:vAlign w:val="center"/>
          </w:tcPr>
          <w:p w14:paraId="08D5408B" w14:textId="77777777" w:rsidR="0047052A" w:rsidRPr="009F0577" w:rsidRDefault="0047052A" w:rsidP="0047052A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0E86FF3D" w14:textId="77777777" w:rsidR="009D75CE" w:rsidRPr="00C67FB4" w:rsidRDefault="009D75CE" w:rsidP="00E32805">
      <w:pPr>
        <w:spacing w:line="276" w:lineRule="auto"/>
        <w:outlineLvl w:val="0"/>
        <w:rPr>
          <w:bCs/>
          <w:color w:val="808080"/>
          <w:szCs w:val="20"/>
        </w:rPr>
        <w:sectPr w:rsidR="009D75CE" w:rsidRPr="00C67FB4" w:rsidSect="001018EE">
          <w:footerReference w:type="even" r:id="rId11"/>
          <w:footerReference w:type="default" r:id="rId12"/>
          <w:type w:val="continuous"/>
          <w:pgSz w:w="24480" w:h="15840"/>
          <w:pgMar w:top="612" w:right="567" w:bottom="558" w:left="720" w:header="720" w:footer="518" w:gutter="0"/>
          <w:cols w:space="144"/>
          <w:titlePg/>
          <w:docGrid w:linePitch="360"/>
        </w:sectPr>
      </w:pPr>
    </w:p>
    <w:p w14:paraId="6BFA7BD5" w14:textId="77777777" w:rsidR="002A6488" w:rsidRPr="00C67FB4" w:rsidRDefault="002A6488" w:rsidP="001032AD">
      <w:pPr>
        <w:spacing w:line="276" w:lineRule="auto"/>
        <w:outlineLvl w:val="0"/>
        <w:rPr>
          <w:bCs/>
          <w:color w:val="808080"/>
          <w:szCs w:val="20"/>
        </w:rPr>
      </w:pPr>
    </w:p>
    <w:sectPr w:rsidR="002A6488" w:rsidRPr="00C67FB4" w:rsidSect="001018EE">
      <w:footerReference w:type="even" r:id="rId13"/>
      <w:footerReference w:type="default" r:id="rId14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87C1" w14:textId="77777777" w:rsidR="001018EE" w:rsidRDefault="001018EE" w:rsidP="00F36FE0">
      <w:r>
        <w:separator/>
      </w:r>
    </w:p>
  </w:endnote>
  <w:endnote w:type="continuationSeparator" w:id="0">
    <w:p w14:paraId="039CE3B8" w14:textId="77777777" w:rsidR="001018EE" w:rsidRDefault="001018EE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B1FF" w14:textId="77777777" w:rsidR="009F0577" w:rsidRDefault="009F0577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7CC6C02" w14:textId="77777777" w:rsidR="009F0577" w:rsidRDefault="009F0577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4273" w14:textId="77777777" w:rsidR="009F0577" w:rsidRDefault="009F0577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EAE2" w14:textId="77777777" w:rsidR="009F0577" w:rsidRDefault="009F0577" w:rsidP="00036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A9ECACC" w14:textId="77777777" w:rsidR="009F0577" w:rsidRDefault="009F0577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8980" w14:textId="77777777" w:rsidR="009F0577" w:rsidRDefault="009F0577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92F1" w14:textId="77777777" w:rsidR="001018EE" w:rsidRDefault="001018EE" w:rsidP="00F36FE0">
      <w:r>
        <w:separator/>
      </w:r>
    </w:p>
  </w:footnote>
  <w:footnote w:type="continuationSeparator" w:id="0">
    <w:p w14:paraId="39FA9081" w14:textId="77777777" w:rsidR="001018EE" w:rsidRDefault="001018EE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A2CD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B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4E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1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5064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CD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40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A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4C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3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89394517">
    <w:abstractNumId w:val="9"/>
  </w:num>
  <w:num w:numId="2" w16cid:durableId="843788460">
    <w:abstractNumId w:val="8"/>
  </w:num>
  <w:num w:numId="3" w16cid:durableId="1692612445">
    <w:abstractNumId w:val="7"/>
  </w:num>
  <w:num w:numId="4" w16cid:durableId="717893888">
    <w:abstractNumId w:val="6"/>
  </w:num>
  <w:num w:numId="5" w16cid:durableId="1000045065">
    <w:abstractNumId w:val="5"/>
  </w:num>
  <w:num w:numId="6" w16cid:durableId="1337539425">
    <w:abstractNumId w:val="4"/>
  </w:num>
  <w:num w:numId="7" w16cid:durableId="1121455381">
    <w:abstractNumId w:val="3"/>
  </w:num>
  <w:num w:numId="8" w16cid:durableId="851648816">
    <w:abstractNumId w:val="2"/>
  </w:num>
  <w:num w:numId="9" w16cid:durableId="374624212">
    <w:abstractNumId w:val="1"/>
  </w:num>
  <w:num w:numId="10" w16cid:durableId="1117484185">
    <w:abstractNumId w:val="0"/>
  </w:num>
  <w:num w:numId="11" w16cid:durableId="576398574">
    <w:abstractNumId w:val="26"/>
  </w:num>
  <w:num w:numId="12" w16cid:durableId="1310283618">
    <w:abstractNumId w:val="40"/>
  </w:num>
  <w:num w:numId="13" w16cid:durableId="1905138485">
    <w:abstractNumId w:val="38"/>
  </w:num>
  <w:num w:numId="14" w16cid:durableId="1981104781">
    <w:abstractNumId w:val="20"/>
  </w:num>
  <w:num w:numId="15" w16cid:durableId="1352729443">
    <w:abstractNumId w:val="14"/>
  </w:num>
  <w:num w:numId="16" w16cid:durableId="1255475688">
    <w:abstractNumId w:val="25"/>
  </w:num>
  <w:num w:numId="17" w16cid:durableId="815298003">
    <w:abstractNumId w:val="32"/>
  </w:num>
  <w:num w:numId="18" w16cid:durableId="39789229">
    <w:abstractNumId w:val="18"/>
  </w:num>
  <w:num w:numId="19" w16cid:durableId="1184442576">
    <w:abstractNumId w:val="16"/>
  </w:num>
  <w:num w:numId="20" w16cid:durableId="832062395">
    <w:abstractNumId w:val="33"/>
  </w:num>
  <w:num w:numId="21" w16cid:durableId="574974978">
    <w:abstractNumId w:val="17"/>
  </w:num>
  <w:num w:numId="22" w16cid:durableId="894856200">
    <w:abstractNumId w:val="30"/>
  </w:num>
  <w:num w:numId="23" w16cid:durableId="1768503264">
    <w:abstractNumId w:val="41"/>
  </w:num>
  <w:num w:numId="24" w16cid:durableId="1864245439">
    <w:abstractNumId w:val="37"/>
  </w:num>
  <w:num w:numId="25" w16cid:durableId="1710955050">
    <w:abstractNumId w:val="13"/>
  </w:num>
  <w:num w:numId="26" w16cid:durableId="877010409">
    <w:abstractNumId w:val="35"/>
  </w:num>
  <w:num w:numId="27" w16cid:durableId="1075737955">
    <w:abstractNumId w:val="12"/>
  </w:num>
  <w:num w:numId="28" w16cid:durableId="2126270838">
    <w:abstractNumId w:val="29"/>
  </w:num>
  <w:num w:numId="29" w16cid:durableId="2138798165">
    <w:abstractNumId w:val="22"/>
  </w:num>
  <w:num w:numId="30" w16cid:durableId="866412661">
    <w:abstractNumId w:val="21"/>
  </w:num>
  <w:num w:numId="31" w16cid:durableId="1984116920">
    <w:abstractNumId w:val="31"/>
  </w:num>
  <w:num w:numId="32" w16cid:durableId="1773892120">
    <w:abstractNumId w:val="15"/>
  </w:num>
  <w:num w:numId="33" w16cid:durableId="339740488">
    <w:abstractNumId w:val="39"/>
  </w:num>
  <w:num w:numId="34" w16cid:durableId="410737927">
    <w:abstractNumId w:val="10"/>
  </w:num>
  <w:num w:numId="35" w16cid:durableId="2087804603">
    <w:abstractNumId w:val="36"/>
  </w:num>
  <w:num w:numId="36" w16cid:durableId="1129473745">
    <w:abstractNumId w:val="24"/>
  </w:num>
  <w:num w:numId="37" w16cid:durableId="342168612">
    <w:abstractNumId w:val="42"/>
  </w:num>
  <w:num w:numId="38" w16cid:durableId="532622137">
    <w:abstractNumId w:val="19"/>
  </w:num>
  <w:num w:numId="39" w16cid:durableId="1164394441">
    <w:abstractNumId w:val="11"/>
  </w:num>
  <w:num w:numId="40" w16cid:durableId="1240864051">
    <w:abstractNumId w:val="23"/>
  </w:num>
  <w:num w:numId="41" w16cid:durableId="1795051391">
    <w:abstractNumId w:val="27"/>
  </w:num>
  <w:num w:numId="42" w16cid:durableId="67771528">
    <w:abstractNumId w:val="28"/>
  </w:num>
  <w:num w:numId="43" w16cid:durableId="7140397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15"/>
    <w:rsid w:val="000013C8"/>
    <w:rsid w:val="0000214B"/>
    <w:rsid w:val="00016F6D"/>
    <w:rsid w:val="00031AF7"/>
    <w:rsid w:val="00036FF2"/>
    <w:rsid w:val="000413A5"/>
    <w:rsid w:val="0005511C"/>
    <w:rsid w:val="000614B5"/>
    <w:rsid w:val="000B3AA5"/>
    <w:rsid w:val="000C02F8"/>
    <w:rsid w:val="000C4DD4"/>
    <w:rsid w:val="000C5A84"/>
    <w:rsid w:val="000D5F7F"/>
    <w:rsid w:val="000D7482"/>
    <w:rsid w:val="000E7AF5"/>
    <w:rsid w:val="000F1D44"/>
    <w:rsid w:val="000F296F"/>
    <w:rsid w:val="001018EE"/>
    <w:rsid w:val="00101BA9"/>
    <w:rsid w:val="00102924"/>
    <w:rsid w:val="001032AD"/>
    <w:rsid w:val="0011091C"/>
    <w:rsid w:val="00111C4F"/>
    <w:rsid w:val="00113DCB"/>
    <w:rsid w:val="00121D51"/>
    <w:rsid w:val="001304C4"/>
    <w:rsid w:val="001472A1"/>
    <w:rsid w:val="00150B91"/>
    <w:rsid w:val="001546C7"/>
    <w:rsid w:val="00172EE8"/>
    <w:rsid w:val="001756CC"/>
    <w:rsid w:val="001848FC"/>
    <w:rsid w:val="001962A6"/>
    <w:rsid w:val="001E1863"/>
    <w:rsid w:val="00200253"/>
    <w:rsid w:val="00206944"/>
    <w:rsid w:val="00206A92"/>
    <w:rsid w:val="002453A2"/>
    <w:rsid w:val="002507EE"/>
    <w:rsid w:val="00260AD4"/>
    <w:rsid w:val="00262454"/>
    <w:rsid w:val="00294C13"/>
    <w:rsid w:val="00294C92"/>
    <w:rsid w:val="00296750"/>
    <w:rsid w:val="002A45FC"/>
    <w:rsid w:val="002A639B"/>
    <w:rsid w:val="002A6488"/>
    <w:rsid w:val="002E1C61"/>
    <w:rsid w:val="002E4407"/>
    <w:rsid w:val="002F2C0D"/>
    <w:rsid w:val="002F39CD"/>
    <w:rsid w:val="00303C60"/>
    <w:rsid w:val="0031410C"/>
    <w:rsid w:val="00321387"/>
    <w:rsid w:val="00330D15"/>
    <w:rsid w:val="00332DF6"/>
    <w:rsid w:val="003457E6"/>
    <w:rsid w:val="00345B4E"/>
    <w:rsid w:val="0036595F"/>
    <w:rsid w:val="003758D7"/>
    <w:rsid w:val="00385C71"/>
    <w:rsid w:val="00394B27"/>
    <w:rsid w:val="00394B8A"/>
    <w:rsid w:val="003A704D"/>
    <w:rsid w:val="003B1ABE"/>
    <w:rsid w:val="003C68E8"/>
    <w:rsid w:val="003D220F"/>
    <w:rsid w:val="003D28EE"/>
    <w:rsid w:val="003D706E"/>
    <w:rsid w:val="003D7E76"/>
    <w:rsid w:val="003E0399"/>
    <w:rsid w:val="003E7A75"/>
    <w:rsid w:val="003F787D"/>
    <w:rsid w:val="00403018"/>
    <w:rsid w:val="00422668"/>
    <w:rsid w:val="00453FB0"/>
    <w:rsid w:val="0045552B"/>
    <w:rsid w:val="0046242A"/>
    <w:rsid w:val="004654F9"/>
    <w:rsid w:val="004674F6"/>
    <w:rsid w:val="0047052A"/>
    <w:rsid w:val="00473A9E"/>
    <w:rsid w:val="0047620C"/>
    <w:rsid w:val="00482909"/>
    <w:rsid w:val="00491059"/>
    <w:rsid w:val="00492BF1"/>
    <w:rsid w:val="00493BCE"/>
    <w:rsid w:val="004952F9"/>
    <w:rsid w:val="004A2483"/>
    <w:rsid w:val="004B4C32"/>
    <w:rsid w:val="004C21A8"/>
    <w:rsid w:val="004D59AF"/>
    <w:rsid w:val="004E520B"/>
    <w:rsid w:val="004E59C7"/>
    <w:rsid w:val="004E7C78"/>
    <w:rsid w:val="005063BE"/>
    <w:rsid w:val="00507F71"/>
    <w:rsid w:val="00507FF4"/>
    <w:rsid w:val="00531F82"/>
    <w:rsid w:val="005345A7"/>
    <w:rsid w:val="00543EFB"/>
    <w:rsid w:val="00547183"/>
    <w:rsid w:val="00557C38"/>
    <w:rsid w:val="00574CA2"/>
    <w:rsid w:val="005913EC"/>
    <w:rsid w:val="005921CD"/>
    <w:rsid w:val="005968C0"/>
    <w:rsid w:val="005A2BD6"/>
    <w:rsid w:val="005B7C30"/>
    <w:rsid w:val="005C1013"/>
    <w:rsid w:val="005D0707"/>
    <w:rsid w:val="005F3948"/>
    <w:rsid w:val="005F5ABE"/>
    <w:rsid w:val="005F70B0"/>
    <w:rsid w:val="005F7B5D"/>
    <w:rsid w:val="006207F9"/>
    <w:rsid w:val="006316D7"/>
    <w:rsid w:val="006437C4"/>
    <w:rsid w:val="00660D04"/>
    <w:rsid w:val="00666161"/>
    <w:rsid w:val="00671B8D"/>
    <w:rsid w:val="00681EE0"/>
    <w:rsid w:val="006940BE"/>
    <w:rsid w:val="006950B1"/>
    <w:rsid w:val="006B39F0"/>
    <w:rsid w:val="006B5ECE"/>
    <w:rsid w:val="006B6267"/>
    <w:rsid w:val="006C1052"/>
    <w:rsid w:val="006C3482"/>
    <w:rsid w:val="006C39ED"/>
    <w:rsid w:val="006C66DE"/>
    <w:rsid w:val="006D36F2"/>
    <w:rsid w:val="006D6888"/>
    <w:rsid w:val="006E24AA"/>
    <w:rsid w:val="006E2FAC"/>
    <w:rsid w:val="006F5AC0"/>
    <w:rsid w:val="00714325"/>
    <w:rsid w:val="00744E50"/>
    <w:rsid w:val="00756B3B"/>
    <w:rsid w:val="00761ED7"/>
    <w:rsid w:val="00774101"/>
    <w:rsid w:val="0078197E"/>
    <w:rsid w:val="00783BAD"/>
    <w:rsid w:val="007C2176"/>
    <w:rsid w:val="007D181E"/>
    <w:rsid w:val="007E3DFF"/>
    <w:rsid w:val="007F08AA"/>
    <w:rsid w:val="007F0F75"/>
    <w:rsid w:val="007F4394"/>
    <w:rsid w:val="007F4423"/>
    <w:rsid w:val="00804DF9"/>
    <w:rsid w:val="00813A41"/>
    <w:rsid w:val="0081690B"/>
    <w:rsid w:val="00830077"/>
    <w:rsid w:val="008350B3"/>
    <w:rsid w:val="0085124E"/>
    <w:rsid w:val="00863730"/>
    <w:rsid w:val="008810EC"/>
    <w:rsid w:val="008A38BB"/>
    <w:rsid w:val="008A395E"/>
    <w:rsid w:val="008A59FA"/>
    <w:rsid w:val="008B4152"/>
    <w:rsid w:val="008C3ED9"/>
    <w:rsid w:val="008C7BAE"/>
    <w:rsid w:val="008F0F82"/>
    <w:rsid w:val="008F73FB"/>
    <w:rsid w:val="008F74B0"/>
    <w:rsid w:val="009016C1"/>
    <w:rsid w:val="0091464D"/>
    <w:rsid w:val="009152A8"/>
    <w:rsid w:val="00942BD8"/>
    <w:rsid w:val="00952AB1"/>
    <w:rsid w:val="009541D8"/>
    <w:rsid w:val="00977EFD"/>
    <w:rsid w:val="009A10DA"/>
    <w:rsid w:val="009A140C"/>
    <w:rsid w:val="009A7594"/>
    <w:rsid w:val="009C2E35"/>
    <w:rsid w:val="009C4A98"/>
    <w:rsid w:val="009C6682"/>
    <w:rsid w:val="009D3ACD"/>
    <w:rsid w:val="009D75CE"/>
    <w:rsid w:val="009E31FD"/>
    <w:rsid w:val="009E4A5C"/>
    <w:rsid w:val="009E71D3"/>
    <w:rsid w:val="009F028C"/>
    <w:rsid w:val="009F0577"/>
    <w:rsid w:val="00A06691"/>
    <w:rsid w:val="00A11BF6"/>
    <w:rsid w:val="00A12C16"/>
    <w:rsid w:val="00A2037C"/>
    <w:rsid w:val="00A2277A"/>
    <w:rsid w:val="00A255C6"/>
    <w:rsid w:val="00A3157D"/>
    <w:rsid w:val="00A649D2"/>
    <w:rsid w:val="00A6738D"/>
    <w:rsid w:val="00A75E8D"/>
    <w:rsid w:val="00A87B53"/>
    <w:rsid w:val="00A94CC9"/>
    <w:rsid w:val="00A94E32"/>
    <w:rsid w:val="00A95536"/>
    <w:rsid w:val="00AA5E3A"/>
    <w:rsid w:val="00AB1F2A"/>
    <w:rsid w:val="00AC08A0"/>
    <w:rsid w:val="00AC6B85"/>
    <w:rsid w:val="00AD6706"/>
    <w:rsid w:val="00AE12B5"/>
    <w:rsid w:val="00AE1A89"/>
    <w:rsid w:val="00AE5CE6"/>
    <w:rsid w:val="00B1033B"/>
    <w:rsid w:val="00B10770"/>
    <w:rsid w:val="00B5531F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BF5F15"/>
    <w:rsid w:val="00C0452E"/>
    <w:rsid w:val="00C1082D"/>
    <w:rsid w:val="00C12C0B"/>
    <w:rsid w:val="00C14705"/>
    <w:rsid w:val="00C3014C"/>
    <w:rsid w:val="00C52DAA"/>
    <w:rsid w:val="00C67FB4"/>
    <w:rsid w:val="00C81141"/>
    <w:rsid w:val="00C868DE"/>
    <w:rsid w:val="00CA2CD6"/>
    <w:rsid w:val="00CA5E15"/>
    <w:rsid w:val="00CA6F96"/>
    <w:rsid w:val="00CB4DF0"/>
    <w:rsid w:val="00CB5333"/>
    <w:rsid w:val="00CB7486"/>
    <w:rsid w:val="00CB7FA5"/>
    <w:rsid w:val="00CD2479"/>
    <w:rsid w:val="00CF7C60"/>
    <w:rsid w:val="00D022DF"/>
    <w:rsid w:val="00D166A3"/>
    <w:rsid w:val="00D2118F"/>
    <w:rsid w:val="00D2644E"/>
    <w:rsid w:val="00D26580"/>
    <w:rsid w:val="00D37C95"/>
    <w:rsid w:val="00D4690E"/>
    <w:rsid w:val="00D60C39"/>
    <w:rsid w:val="00D660EC"/>
    <w:rsid w:val="00D675F4"/>
    <w:rsid w:val="00D82ADF"/>
    <w:rsid w:val="00D90B36"/>
    <w:rsid w:val="00DB1AE1"/>
    <w:rsid w:val="00DD0B24"/>
    <w:rsid w:val="00DD59D3"/>
    <w:rsid w:val="00DE1475"/>
    <w:rsid w:val="00DE1C16"/>
    <w:rsid w:val="00E0014C"/>
    <w:rsid w:val="00E06662"/>
    <w:rsid w:val="00E11F52"/>
    <w:rsid w:val="00E1328E"/>
    <w:rsid w:val="00E32805"/>
    <w:rsid w:val="00E62BF6"/>
    <w:rsid w:val="00E702FC"/>
    <w:rsid w:val="00E7322A"/>
    <w:rsid w:val="00E8348B"/>
    <w:rsid w:val="00E85804"/>
    <w:rsid w:val="00E87354"/>
    <w:rsid w:val="00E942CC"/>
    <w:rsid w:val="00E95C18"/>
    <w:rsid w:val="00E96128"/>
    <w:rsid w:val="00E97F89"/>
    <w:rsid w:val="00EB23F8"/>
    <w:rsid w:val="00EB5928"/>
    <w:rsid w:val="00EC3CDB"/>
    <w:rsid w:val="00EC78E7"/>
    <w:rsid w:val="00F05EE6"/>
    <w:rsid w:val="00F11F7B"/>
    <w:rsid w:val="00F200A5"/>
    <w:rsid w:val="00F36FE0"/>
    <w:rsid w:val="00F52A7E"/>
    <w:rsid w:val="00F82FF0"/>
    <w:rsid w:val="00F85E87"/>
    <w:rsid w:val="00F90516"/>
    <w:rsid w:val="00F9378B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53E1B"/>
  <w15:docId w15:val="{C9F4A065-EB77-4AEE-8D78-713B659D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16F6D"/>
    <w:pPr>
      <w:spacing w:after="60"/>
      <w:outlineLvl w:val="0"/>
    </w:pPr>
    <w:rPr>
      <w:b/>
      <w:caps/>
      <w:color w:val="44546A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="Arial" w:hAnsi="Arial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E7C78"/>
    <w:rPr>
      <w:rFonts w:ascii="Arial" w:hAnsi="Arial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link w:val="Heading4"/>
    <w:rsid w:val="004E7C78"/>
    <w:rPr>
      <w:rFonts w:ascii="Arial" w:hAnsi="Arial"/>
      <w:b/>
      <w:sz w:val="16"/>
      <w:szCs w:val="24"/>
    </w:rPr>
  </w:style>
  <w:style w:type="character" w:customStyle="1" w:styleId="Heading5Char">
    <w:name w:val="Heading 5 Char"/>
    <w:link w:val="Heading5"/>
    <w:uiPriority w:val="9"/>
    <w:rsid w:val="004E7C78"/>
    <w:rPr>
      <w:rFonts w:ascii="Arial" w:hAnsi="Arial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link w:val="Date"/>
    <w:rsid w:val="00B8500C"/>
    <w:rPr>
      <w:rFonts w:ascii="Arial" w:hAnsi="Arial"/>
      <w:szCs w:val="24"/>
    </w:rPr>
  </w:style>
  <w:style w:type="table" w:styleId="TableGrid">
    <w:name w:val="Table Grid"/>
    <w:basedOn w:val="TableNormal"/>
    <w:uiPriority w:val="99"/>
    <w:rsid w:val="00547183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  <w:lang w:val="en-US" w:eastAsia="en-US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  <w:lang w:val="en-US" w:eastAsia="en-US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="Arial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link w:val="Title"/>
    <w:rsid w:val="001962A6"/>
    <w:rPr>
      <w:rFonts w:ascii="Arial" w:eastAsia="Times New Roman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="Arial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bCs/>
      <w:caps w:val="0"/>
      <w:color w:val="2F5496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="Arial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="Arial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="Arial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="Arial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="Arial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="Arial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="Arial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="Arial" w:hAnsi="Arial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9F028C"/>
    <w:rPr>
      <w:rFonts w:ascii="Arial" w:eastAsia="Times New Roman" w:hAnsi="Arial" w:cs="Times New Roman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6FE0"/>
    <w:rPr>
      <w:rFonts w:ascii="Arial" w:hAnsi="Arial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F1D44"/>
    <w:rPr>
      <w:rFonts w:ascii="Arial" w:hAnsi="Arial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ownloads\IC-Project-Management-Gantt-Chart-Template-1085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715235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2011-12-15T21:13:00+00:00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1370089</Value>
      <Value>1531210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Bill of lading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>,t:Tier 1,t:Tier 2,t:Tier 3,</LocMarketGroupTiers2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TP102802872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C551A2A-147C-4FCD-A1FE-7F23A70B2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4DA032-C48E-4BE7-A8A2-AE5769CA678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IC-Project-Management-Gantt-Chart-Template-10855_WORD.dotx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1130</CharactersWithSpaces>
  <SharedDoc>false</SharedDoc>
  <HyperlinkBase/>
  <HLinks>
    <vt:vector size="6" baseType="variant">
      <vt:variant>
        <vt:i4>6619184</vt:i4>
      </vt:variant>
      <vt:variant>
        <vt:i4>-1</vt:i4>
      </vt:variant>
      <vt:variant>
        <vt:i4>1038</vt:i4>
      </vt:variant>
      <vt:variant>
        <vt:i4>4</vt:i4>
      </vt:variant>
      <vt:variant>
        <vt:lpwstr>https://bit.ly/2EH6ZvJ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Davey</dc:creator>
  <cp:keywords/>
  <dc:description/>
  <cp:lastModifiedBy>(s) Thomas Edmonds</cp:lastModifiedBy>
  <cp:revision>2</cp:revision>
  <cp:lastPrinted>2019-11-24T23:54:00Z</cp:lastPrinted>
  <dcterms:created xsi:type="dcterms:W3CDTF">2024-01-26T13:50:00Z</dcterms:created>
  <dcterms:modified xsi:type="dcterms:W3CDTF">2024-01-26T13:50:00Z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